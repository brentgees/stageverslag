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53" w:rsidRDefault="00F03F0B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-1113155</wp:posOffset>
                </wp:positionV>
                <wp:extent cx="1762125" cy="1173480"/>
                <wp:effectExtent l="3175" t="0" r="0" b="254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76C" w:rsidRDefault="00F03F0B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>
                                  <wp:extent cx="1581150" cy="1085850"/>
                                  <wp:effectExtent l="0" t="0" r="0" b="0"/>
                                  <wp:docPr id="2" name="Afbeelding 1" descr="FBO-N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BO-N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.15pt;margin-top:-87.65pt;width:138.75pt;height:92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" stroked="f">
                <v:textbox style="mso-fit-shape-to-text:t">
                  <w:txbxContent>
                    <w:p w:rsidR="00FF176C" w:rsidRDefault="00F03F0B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>
                            <wp:extent cx="1581150" cy="1085850"/>
                            <wp:effectExtent l="0" t="0" r="0" b="0"/>
                            <wp:docPr id="2" name="Afbeelding 1" descr="FBO-N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BO-N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2453640</wp:posOffset>
                </wp:positionV>
                <wp:extent cx="6143625" cy="30003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753" w:rsidRDefault="00F24AE8" w:rsidP="00E02C45">
                            <w:pPr>
                              <w:pStyle w:val="Tussenpaginatitel"/>
                              <w:rPr>
                                <w:sz w:val="60"/>
                                <w:szCs w:val="60"/>
                              </w:rPr>
                            </w:pPr>
                            <w:r w:rsidRPr="00D14A15">
                              <w:rPr>
                                <w:sz w:val="60"/>
                                <w:szCs w:val="60"/>
                              </w:rPr>
                              <w:t>Stageverslag</w:t>
                            </w:r>
                          </w:p>
                          <w:p w:rsidR="00FF176C" w:rsidRDefault="00FF176C" w:rsidP="00E02C45">
                            <w:pPr>
                              <w:pStyle w:val="Tussenpaginatitel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Bachelor toegepaste informatica</w:t>
                            </w:r>
                          </w:p>
                          <w:p w:rsidR="00020B18" w:rsidRDefault="00020B18" w:rsidP="00E02C45">
                            <w:pPr>
                              <w:pStyle w:val="Tussenpaginatitel"/>
                            </w:pPr>
                            <w:r w:rsidRPr="00020B18">
                              <w:t>Stageverslag Brent Gees</w:t>
                            </w:r>
                          </w:p>
                          <w:p w:rsidR="00D14A15" w:rsidRPr="00D14A15" w:rsidRDefault="00020B18" w:rsidP="00E02C45">
                            <w:pPr>
                              <w:pStyle w:val="Tussenpaginatitel"/>
                              <w:rPr>
                                <w:sz w:val="36"/>
                                <w:szCs w:val="36"/>
                              </w:rPr>
                            </w:pPr>
                            <w:r w:rsidRPr="00020B18">
                              <w:rPr>
                                <w:sz w:val="36"/>
                                <w:szCs w:val="36"/>
                              </w:rPr>
                              <w:t>Stage bij Dropsolid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7" type="#_x0000_t202" style="position:absolute;margin-left:-3.15pt;margin-top:193.2pt;width:483.75pt;height:236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" filled="f" stroked="f">
                <v:textbox>
                  <w:txbxContent>
                    <w:p w:rsidR="00D56753" w:rsidRDefault="00F24AE8" w:rsidP="00E02C45">
                      <w:pPr>
                        <w:pStyle w:val="Tussenpaginatitel"/>
                        <w:rPr>
                          <w:sz w:val="60"/>
                          <w:szCs w:val="60"/>
                        </w:rPr>
                      </w:pPr>
                      <w:r w:rsidRPr="00D14A15">
                        <w:rPr>
                          <w:sz w:val="60"/>
                          <w:szCs w:val="60"/>
                        </w:rPr>
                        <w:t>Stageverslag</w:t>
                      </w:r>
                    </w:p>
                    <w:p w:rsidR="00FF176C" w:rsidRDefault="00FF176C" w:rsidP="00E02C45">
                      <w:pPr>
                        <w:pStyle w:val="Tussenpaginatitel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Bachelor toegepaste informatica</w:t>
                      </w:r>
                    </w:p>
                    <w:p w:rsidR="00020B18" w:rsidRDefault="00020B18" w:rsidP="00E02C45">
                      <w:pPr>
                        <w:pStyle w:val="Tussenpaginatitel"/>
                      </w:pPr>
                      <w:r w:rsidRPr="00020B18">
                        <w:t>Stageverslag Brent Gees</w:t>
                      </w:r>
                    </w:p>
                    <w:p w:rsidR="00D14A15" w:rsidRPr="00D14A15" w:rsidRDefault="00020B18" w:rsidP="00E02C45">
                      <w:pPr>
                        <w:pStyle w:val="Tussenpaginatitel"/>
                        <w:rPr>
                          <w:sz w:val="36"/>
                          <w:szCs w:val="36"/>
                        </w:rPr>
                      </w:pPr>
                      <w:r w:rsidRPr="00020B18">
                        <w:rPr>
                          <w:sz w:val="36"/>
                          <w:szCs w:val="36"/>
                        </w:rPr>
                        <w:t>Stage bij Dropsolid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24E5" w:rsidRDefault="00F03F0B" w:rsidP="00BC0AD2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95492" wp14:editId="11AE6685">
                <wp:simplePos x="0" y="0"/>
                <wp:positionH relativeFrom="column">
                  <wp:posOffset>3336290</wp:posOffset>
                </wp:positionH>
                <wp:positionV relativeFrom="paragraph">
                  <wp:posOffset>7035800</wp:posOffset>
                </wp:positionV>
                <wp:extent cx="2767330" cy="1128395"/>
                <wp:effectExtent l="0" t="2540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B4B" w:rsidRPr="00BB7B4B" w:rsidRDefault="00BB7B4B" w:rsidP="00BB7B4B">
                            <w:pPr>
                              <w:spacing w:line="360" w:lineRule="auto"/>
                              <w:jc w:val="right"/>
                              <w:rPr>
                                <w:color w:val="0070C0"/>
                              </w:rPr>
                            </w:pPr>
                            <w:r w:rsidRPr="00BB7B4B">
                              <w:rPr>
                                <w:color w:val="0070C0"/>
                              </w:rPr>
                              <w:t xml:space="preserve">Student: </w:t>
                            </w:r>
                            <w:r w:rsidR="00020B18">
                              <w:rPr>
                                <w:color w:val="0070C0"/>
                              </w:rPr>
                              <w:t>Brent Gees</w:t>
                            </w:r>
                          </w:p>
                          <w:p w:rsidR="00BB7B4B" w:rsidRPr="00BB7B4B" w:rsidRDefault="00BB7B4B" w:rsidP="00BB7B4B">
                            <w:pPr>
                              <w:spacing w:line="360" w:lineRule="auto"/>
                              <w:jc w:val="right"/>
                              <w:rPr>
                                <w:color w:val="0070C0"/>
                              </w:rPr>
                            </w:pPr>
                          </w:p>
                          <w:p w:rsidR="00BB7B4B" w:rsidRPr="00BB7B4B" w:rsidRDefault="00BB7B4B" w:rsidP="00BB7B4B">
                            <w:pPr>
                              <w:spacing w:line="360" w:lineRule="auto"/>
                              <w:jc w:val="right"/>
                              <w:rPr>
                                <w:color w:val="0070C0"/>
                              </w:rPr>
                            </w:pPr>
                            <w:r w:rsidRPr="00BB7B4B">
                              <w:rPr>
                                <w:color w:val="0070C0"/>
                              </w:rPr>
                              <w:t>Academiejaar</w:t>
                            </w:r>
                            <w:r w:rsidR="00020B18">
                              <w:rPr>
                                <w:color w:val="0070C0"/>
                              </w:rPr>
                              <w:t>: 2014-2015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5492" id="Text Box 9" o:spid="_x0000_s1028" type="#_x0000_t202" style="position:absolute;margin-left:262.7pt;margin-top:554pt;width:217.9pt;height: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L7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Yqsz9DoFp4ce3MwejqHLjqnu72X5VSMhlw0VG3arlBwaRivILrQ3/bOr&#10;I462IOvhg6wgDN0a6YD2teps6aAYCNChS0+nzthUSjiM5rP5ZAKmEmxhGMWT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" filled="f" stroked="f">
                <v:textbox>
                  <w:txbxContent>
                    <w:p w:rsidR="00BB7B4B" w:rsidRPr="00BB7B4B" w:rsidRDefault="00BB7B4B" w:rsidP="00BB7B4B">
                      <w:pPr>
                        <w:spacing w:line="360" w:lineRule="auto"/>
                        <w:jc w:val="right"/>
                        <w:rPr>
                          <w:color w:val="0070C0"/>
                        </w:rPr>
                      </w:pPr>
                      <w:r w:rsidRPr="00BB7B4B">
                        <w:rPr>
                          <w:color w:val="0070C0"/>
                        </w:rPr>
                        <w:t xml:space="preserve">Student: </w:t>
                      </w:r>
                      <w:r w:rsidR="00020B18">
                        <w:rPr>
                          <w:color w:val="0070C0"/>
                        </w:rPr>
                        <w:t>Brent Gees</w:t>
                      </w:r>
                    </w:p>
                    <w:p w:rsidR="00BB7B4B" w:rsidRPr="00BB7B4B" w:rsidRDefault="00BB7B4B" w:rsidP="00BB7B4B">
                      <w:pPr>
                        <w:spacing w:line="360" w:lineRule="auto"/>
                        <w:jc w:val="right"/>
                        <w:rPr>
                          <w:color w:val="0070C0"/>
                        </w:rPr>
                      </w:pPr>
                    </w:p>
                    <w:p w:rsidR="00BB7B4B" w:rsidRPr="00BB7B4B" w:rsidRDefault="00BB7B4B" w:rsidP="00BB7B4B">
                      <w:pPr>
                        <w:spacing w:line="360" w:lineRule="auto"/>
                        <w:jc w:val="right"/>
                        <w:rPr>
                          <w:color w:val="0070C0"/>
                        </w:rPr>
                      </w:pPr>
                      <w:r w:rsidRPr="00BB7B4B">
                        <w:rPr>
                          <w:color w:val="0070C0"/>
                        </w:rPr>
                        <w:t>Academiejaar</w:t>
                      </w:r>
                      <w:r w:rsidR="00020B18">
                        <w:rPr>
                          <w:color w:val="0070C0"/>
                        </w:rPr>
                        <w:t>: 2014-2015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9FAAFF" wp14:editId="0A6FD8B3">
                <wp:simplePos x="0" y="0"/>
                <wp:positionH relativeFrom="column">
                  <wp:posOffset>-261620</wp:posOffset>
                </wp:positionH>
                <wp:positionV relativeFrom="paragraph">
                  <wp:posOffset>7035800</wp:posOffset>
                </wp:positionV>
                <wp:extent cx="3517265" cy="1128395"/>
                <wp:effectExtent l="635" t="2540" r="0" b="25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76E" w:rsidRDefault="00BB7B4B" w:rsidP="00BB7B4B">
                            <w:pPr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BB7B4B">
                              <w:rPr>
                                <w:color w:val="0070C0"/>
                              </w:rPr>
                              <w:t>Stagebegeleider:</w:t>
                            </w:r>
                            <w:r w:rsidR="009B776E">
                              <w:rPr>
                                <w:color w:val="0070C0"/>
                              </w:rPr>
                              <w:t xml:space="preserve"> Stefaan De Cock</w:t>
                            </w:r>
                          </w:p>
                          <w:p w:rsidR="00020B18" w:rsidRDefault="00FF176C" w:rsidP="00BB7B4B">
                            <w:pPr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Stagebedrijf</w:t>
                            </w:r>
                            <w:r w:rsidR="00020B18">
                              <w:rPr>
                                <w:color w:val="0070C0"/>
                              </w:rPr>
                              <w:t>: Dropsolid</w:t>
                            </w:r>
                          </w:p>
                          <w:p w:rsidR="00BB7B4B" w:rsidRPr="00BB7B4B" w:rsidRDefault="001270E8" w:rsidP="00BB7B4B">
                            <w:pPr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Stagementor</w:t>
                            </w:r>
                            <w:r w:rsidR="00BB7B4B" w:rsidRPr="00BB7B4B">
                              <w:rPr>
                                <w:color w:val="0070C0"/>
                              </w:rPr>
                              <w:t xml:space="preserve">: </w:t>
                            </w:r>
                            <w:r w:rsidR="009B776E">
                              <w:rPr>
                                <w:color w:val="0070C0"/>
                              </w:rPr>
                              <w:t>Evy 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AAFF" id="Text Box 8" o:spid="_x0000_s1029" type="#_x0000_t202" style="position:absolute;margin-left:-20.6pt;margin-top:554pt;width:276.95pt;height:8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C6uQ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" filled="f" stroked="f">
                <v:textbox>
                  <w:txbxContent>
                    <w:p w:rsidR="009B776E" w:rsidRDefault="00BB7B4B" w:rsidP="00BB7B4B">
                      <w:pPr>
                        <w:spacing w:line="360" w:lineRule="auto"/>
                        <w:rPr>
                          <w:color w:val="0070C0"/>
                        </w:rPr>
                      </w:pPr>
                      <w:r w:rsidRPr="00BB7B4B">
                        <w:rPr>
                          <w:color w:val="0070C0"/>
                        </w:rPr>
                        <w:t>Stagebegeleider:</w:t>
                      </w:r>
                      <w:r w:rsidR="009B776E">
                        <w:rPr>
                          <w:color w:val="0070C0"/>
                        </w:rPr>
                        <w:t xml:space="preserve"> Stefaan De Cock</w:t>
                      </w:r>
                    </w:p>
                    <w:p w:rsidR="00020B18" w:rsidRDefault="00FF176C" w:rsidP="00BB7B4B">
                      <w:pPr>
                        <w:spacing w:line="36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Stagebedrijf</w:t>
                      </w:r>
                      <w:r w:rsidR="00020B18">
                        <w:rPr>
                          <w:color w:val="0070C0"/>
                        </w:rPr>
                        <w:t>: Dropsolid</w:t>
                      </w:r>
                    </w:p>
                    <w:p w:rsidR="00BB7B4B" w:rsidRPr="00BB7B4B" w:rsidRDefault="001270E8" w:rsidP="00BB7B4B">
                      <w:pPr>
                        <w:spacing w:line="36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Stagementor</w:t>
                      </w:r>
                      <w:r w:rsidR="00BB7B4B" w:rsidRPr="00BB7B4B">
                        <w:rPr>
                          <w:color w:val="0070C0"/>
                        </w:rPr>
                        <w:t xml:space="preserve">: </w:t>
                      </w:r>
                      <w:r w:rsidR="009B776E">
                        <w:rPr>
                          <w:color w:val="0070C0"/>
                        </w:rPr>
                        <w:t>Evy Acket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24E5" w:rsidSect="000F1CC4">
      <w:headerReference w:type="default" r:id="rId8"/>
      <w:pgSz w:w="11906" w:h="16838"/>
      <w:pgMar w:top="2809" w:right="1418" w:bottom="1418" w:left="1418" w:header="9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086" w:rsidRDefault="00734086" w:rsidP="00BC0AD2">
      <w:r>
        <w:separator/>
      </w:r>
    </w:p>
  </w:endnote>
  <w:endnote w:type="continuationSeparator" w:id="0">
    <w:p w:rsidR="00734086" w:rsidRDefault="00734086" w:rsidP="00BC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086" w:rsidRDefault="00734086" w:rsidP="00BC0AD2">
      <w:r>
        <w:separator/>
      </w:r>
    </w:p>
  </w:footnote>
  <w:footnote w:type="continuationSeparator" w:id="0">
    <w:p w:rsidR="00734086" w:rsidRDefault="00734086" w:rsidP="00BC0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CC4" w:rsidRDefault="00F03F0B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460" cy="867410"/>
          <wp:effectExtent l="0" t="0" r="8890" b="889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A24E5" w:rsidRDefault="00EA24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0B"/>
    <w:rsid w:val="00017696"/>
    <w:rsid w:val="000205B2"/>
    <w:rsid w:val="00020B18"/>
    <w:rsid w:val="00054172"/>
    <w:rsid w:val="00066E54"/>
    <w:rsid w:val="00077B3F"/>
    <w:rsid w:val="00077E0A"/>
    <w:rsid w:val="000F1CC4"/>
    <w:rsid w:val="00114242"/>
    <w:rsid w:val="001270E8"/>
    <w:rsid w:val="00131B19"/>
    <w:rsid w:val="0018235E"/>
    <w:rsid w:val="00186632"/>
    <w:rsid w:val="002331AD"/>
    <w:rsid w:val="0024199E"/>
    <w:rsid w:val="00271A43"/>
    <w:rsid w:val="00282338"/>
    <w:rsid w:val="002F7853"/>
    <w:rsid w:val="00334903"/>
    <w:rsid w:val="003363EB"/>
    <w:rsid w:val="003E69B3"/>
    <w:rsid w:val="00402DB2"/>
    <w:rsid w:val="0041424C"/>
    <w:rsid w:val="00440E12"/>
    <w:rsid w:val="00450B6F"/>
    <w:rsid w:val="004514A8"/>
    <w:rsid w:val="00451D52"/>
    <w:rsid w:val="00460787"/>
    <w:rsid w:val="00475B32"/>
    <w:rsid w:val="00483FC5"/>
    <w:rsid w:val="00496138"/>
    <w:rsid w:val="004A323E"/>
    <w:rsid w:val="00526422"/>
    <w:rsid w:val="00532D62"/>
    <w:rsid w:val="00547088"/>
    <w:rsid w:val="00552D65"/>
    <w:rsid w:val="005B54B9"/>
    <w:rsid w:val="005F15EC"/>
    <w:rsid w:val="00623D9E"/>
    <w:rsid w:val="00630FB4"/>
    <w:rsid w:val="00651F56"/>
    <w:rsid w:val="0065271A"/>
    <w:rsid w:val="00662CBB"/>
    <w:rsid w:val="00677A94"/>
    <w:rsid w:val="006C29A1"/>
    <w:rsid w:val="006E2C7F"/>
    <w:rsid w:val="00705346"/>
    <w:rsid w:val="0071560A"/>
    <w:rsid w:val="00734086"/>
    <w:rsid w:val="00765D98"/>
    <w:rsid w:val="00794F59"/>
    <w:rsid w:val="007A4A57"/>
    <w:rsid w:val="007D5B61"/>
    <w:rsid w:val="007E6E0C"/>
    <w:rsid w:val="00906675"/>
    <w:rsid w:val="00941D01"/>
    <w:rsid w:val="0094619F"/>
    <w:rsid w:val="0099334B"/>
    <w:rsid w:val="009B776E"/>
    <w:rsid w:val="009C744C"/>
    <w:rsid w:val="009E1E66"/>
    <w:rsid w:val="00AE33E8"/>
    <w:rsid w:val="00B20F76"/>
    <w:rsid w:val="00B72BAA"/>
    <w:rsid w:val="00B82D6E"/>
    <w:rsid w:val="00BB4046"/>
    <w:rsid w:val="00BB7B4B"/>
    <w:rsid w:val="00BC0AD2"/>
    <w:rsid w:val="00BD61E5"/>
    <w:rsid w:val="00C21426"/>
    <w:rsid w:val="00C2230F"/>
    <w:rsid w:val="00C65FAF"/>
    <w:rsid w:val="00CD25C7"/>
    <w:rsid w:val="00D14A15"/>
    <w:rsid w:val="00D54FED"/>
    <w:rsid w:val="00D56753"/>
    <w:rsid w:val="00D57020"/>
    <w:rsid w:val="00DA53B4"/>
    <w:rsid w:val="00DB2A2F"/>
    <w:rsid w:val="00DF232D"/>
    <w:rsid w:val="00DF53AF"/>
    <w:rsid w:val="00E02C45"/>
    <w:rsid w:val="00E0412C"/>
    <w:rsid w:val="00E90790"/>
    <w:rsid w:val="00EA24E5"/>
    <w:rsid w:val="00EA25A3"/>
    <w:rsid w:val="00ED030A"/>
    <w:rsid w:val="00ED294F"/>
    <w:rsid w:val="00EE507E"/>
    <w:rsid w:val="00F03F0B"/>
    <w:rsid w:val="00F12559"/>
    <w:rsid w:val="00F24AE8"/>
    <w:rsid w:val="00F57A25"/>
    <w:rsid w:val="00F670E2"/>
    <w:rsid w:val="00FA034B"/>
    <w:rsid w:val="00FB49F7"/>
    <w:rsid w:val="00FF176C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9BE45E2-4441-4792-AE68-C0ED97CF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Helvetica" w:hAnsi="Helvetic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51D52"/>
    <w:rPr>
      <w:szCs w:val="22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96138"/>
    <w:pPr>
      <w:keepNext/>
      <w:keepLines/>
      <w:spacing w:before="240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96138"/>
    <w:pPr>
      <w:keepNext/>
      <w:keepLines/>
      <w:spacing w:before="200"/>
      <w:outlineLvl w:val="1"/>
    </w:pPr>
    <w:rPr>
      <w:rFonts w:eastAsia="Times New Roman"/>
      <w:bCs/>
      <w:color w:val="00000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4199E"/>
    <w:pPr>
      <w:keepNext/>
      <w:keepLines/>
      <w:spacing w:before="120"/>
      <w:ind w:left="284"/>
      <w:outlineLvl w:val="2"/>
    </w:pPr>
    <w:rPr>
      <w:rFonts w:eastAsia="Times New Roman"/>
      <w:b/>
      <w:bCs/>
      <w:color w:val="000000"/>
      <w:szCs w:val="20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F232D"/>
    <w:pPr>
      <w:keepNext/>
      <w:keepLines/>
      <w:spacing w:before="120"/>
      <w:ind w:left="284"/>
      <w:outlineLvl w:val="3"/>
    </w:pPr>
    <w:rPr>
      <w:rFonts w:eastAsia="Times New Roman"/>
      <w:b/>
      <w:bCs/>
      <w:iCs/>
      <w:color w:val="595959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24199E"/>
    <w:pPr>
      <w:keepNext/>
      <w:keepLines/>
      <w:spacing w:before="120"/>
      <w:outlineLvl w:val="4"/>
    </w:pPr>
    <w:rPr>
      <w:rFonts w:eastAsia="Times New Roman"/>
      <w:b/>
      <w:i/>
      <w:color w:val="000000"/>
    </w:rPr>
  </w:style>
  <w:style w:type="paragraph" w:styleId="Kop6">
    <w:name w:val="heading 6"/>
    <w:basedOn w:val="Standaard"/>
    <w:next w:val="Standaard"/>
    <w:link w:val="Kop6Char"/>
    <w:autoRedefine/>
    <w:uiPriority w:val="9"/>
    <w:unhideWhenUsed/>
    <w:qFormat/>
    <w:rsid w:val="00271A43"/>
    <w:pPr>
      <w:keepNext/>
      <w:keepLines/>
      <w:spacing w:before="120"/>
      <w:outlineLvl w:val="5"/>
    </w:pPr>
    <w:rPr>
      <w:rFonts w:eastAsia="Times New Roman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AD2"/>
  </w:style>
  <w:style w:type="paragraph" w:styleId="Voettekst">
    <w:name w:val="footer"/>
    <w:basedOn w:val="Standaard"/>
    <w:link w:val="Voet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AD2"/>
  </w:style>
  <w:style w:type="paragraph" w:styleId="Lijstalinea">
    <w:name w:val="List Paragraph"/>
    <w:basedOn w:val="Standaard"/>
    <w:uiPriority w:val="34"/>
    <w:qFormat/>
    <w:rsid w:val="00E0412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E2C7F"/>
    <w:rPr>
      <w:rFonts w:eastAsia="Times New Roman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6E2C7F"/>
    <w:rPr>
      <w:rFonts w:eastAsia="Times New Roman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2C7F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2C7F"/>
    <w:rPr>
      <w:rFonts w:ascii="Tahoma" w:hAnsi="Tahoma" w:cs="Tahoma"/>
      <w:sz w:val="16"/>
      <w:szCs w:val="16"/>
    </w:rPr>
  </w:style>
  <w:style w:type="paragraph" w:customStyle="1" w:styleId="Voorbladtitel">
    <w:name w:val="Voorblad_titel"/>
    <w:basedOn w:val="Geenafstand"/>
    <w:link w:val="VoorbladtitelChar"/>
    <w:qFormat/>
    <w:rsid w:val="009E1E66"/>
    <w:pPr>
      <w:spacing w:after="120"/>
    </w:pPr>
    <w:rPr>
      <w:color w:val="FFFFFF"/>
      <w:sz w:val="36"/>
      <w:szCs w:val="36"/>
    </w:rPr>
  </w:style>
  <w:style w:type="paragraph" w:customStyle="1" w:styleId="Voorbladsubtitels">
    <w:name w:val="Voorblad_subtitels"/>
    <w:basedOn w:val="Standaard"/>
    <w:link w:val="VoorbladsubtitelsChar"/>
    <w:qFormat/>
    <w:rsid w:val="00440E12"/>
    <w:rPr>
      <w:color w:val="FFFFFF"/>
    </w:rPr>
  </w:style>
  <w:style w:type="character" w:customStyle="1" w:styleId="VoorbladtitelChar">
    <w:name w:val="Voorblad_titel Char"/>
    <w:link w:val="Voorbladtitel"/>
    <w:rsid w:val="009E1E66"/>
    <w:rPr>
      <w:rFonts w:ascii="Helvetica" w:eastAsia="Times New Roman" w:hAnsi="Helvetica" w:cs="Times New Roman"/>
      <w:color w:val="FFFFFF"/>
      <w:sz w:val="36"/>
      <w:szCs w:val="36"/>
      <w:lang w:eastAsia="nl-BE"/>
    </w:rPr>
  </w:style>
  <w:style w:type="paragraph" w:customStyle="1" w:styleId="Tussenpaginatitel">
    <w:name w:val="Tussenpagina_titel"/>
    <w:basedOn w:val="Stijl1"/>
    <w:link w:val="TussenpaginatitelChar"/>
    <w:qFormat/>
    <w:rsid w:val="00E02C45"/>
    <w:rPr>
      <w:color w:val="006FB8"/>
    </w:rPr>
  </w:style>
  <w:style w:type="character" w:customStyle="1" w:styleId="VoorbladsubtitelsChar">
    <w:name w:val="Voorblad_subtitels Char"/>
    <w:link w:val="Voorbladsubtitels"/>
    <w:rsid w:val="00440E12"/>
    <w:rPr>
      <w:color w:val="FFFFFF"/>
    </w:rPr>
  </w:style>
  <w:style w:type="paragraph" w:customStyle="1" w:styleId="Tussenpaginasubtitel">
    <w:name w:val="Tussenpagina_subtitel"/>
    <w:basedOn w:val="Standaard"/>
    <w:link w:val="TussenpaginasubtitelChar"/>
    <w:qFormat/>
    <w:rsid w:val="00E02C45"/>
    <w:rPr>
      <w:color w:val="006FB8"/>
      <w:sz w:val="48"/>
      <w:szCs w:val="48"/>
    </w:rPr>
  </w:style>
  <w:style w:type="character" w:customStyle="1" w:styleId="TussenpaginatitelChar">
    <w:name w:val="Tussenpagina_titel Char"/>
    <w:link w:val="Tussenpaginatitel"/>
    <w:rsid w:val="00E02C45"/>
    <w:rPr>
      <w:color w:val="006FB8"/>
      <w:sz w:val="72"/>
      <w:szCs w:val="72"/>
    </w:rPr>
  </w:style>
  <w:style w:type="paragraph" w:customStyle="1" w:styleId="Stijl1">
    <w:name w:val="Stijl1"/>
    <w:link w:val="Stijl1Char"/>
    <w:rsid w:val="00114242"/>
    <w:rPr>
      <w:sz w:val="72"/>
      <w:szCs w:val="72"/>
      <w:lang w:eastAsia="en-US"/>
    </w:rPr>
  </w:style>
  <w:style w:type="character" w:customStyle="1" w:styleId="TussenpaginasubtitelChar">
    <w:name w:val="Tussenpagina_subtitel Char"/>
    <w:link w:val="Tussenpaginasubtitel"/>
    <w:rsid w:val="00E02C45"/>
    <w:rPr>
      <w:color w:val="006FB8"/>
      <w:sz w:val="48"/>
      <w:szCs w:val="48"/>
    </w:rPr>
  </w:style>
  <w:style w:type="character" w:customStyle="1" w:styleId="Kop1Char">
    <w:name w:val="Kop 1 Char"/>
    <w:link w:val="Kop1"/>
    <w:uiPriority w:val="9"/>
    <w:rsid w:val="00496138"/>
    <w:rPr>
      <w:rFonts w:ascii="Helvetica" w:eastAsia="Times New Roman" w:hAnsi="Helvetica" w:cs="Times New Roman"/>
      <w:b/>
      <w:bCs/>
      <w:color w:val="000000"/>
      <w:sz w:val="28"/>
      <w:szCs w:val="28"/>
    </w:rPr>
  </w:style>
  <w:style w:type="character" w:customStyle="1" w:styleId="Stijl1Char">
    <w:name w:val="Stijl1 Char"/>
    <w:link w:val="Stijl1"/>
    <w:rsid w:val="00114242"/>
    <w:rPr>
      <w:sz w:val="72"/>
      <w:szCs w:val="72"/>
    </w:rPr>
  </w:style>
  <w:style w:type="character" w:customStyle="1" w:styleId="Kop2Char">
    <w:name w:val="Kop 2 Char"/>
    <w:link w:val="Kop2"/>
    <w:uiPriority w:val="9"/>
    <w:rsid w:val="00496138"/>
    <w:rPr>
      <w:rFonts w:ascii="Helvetica" w:eastAsia="Times New Roman" w:hAnsi="Helvetica" w:cs="Times New Roman"/>
      <w:bCs/>
      <w:color w:val="000000"/>
      <w:sz w:val="26"/>
      <w:szCs w:val="26"/>
    </w:rPr>
  </w:style>
  <w:style w:type="character" w:customStyle="1" w:styleId="Kop3Char">
    <w:name w:val="Kop 3 Char"/>
    <w:link w:val="Kop3"/>
    <w:uiPriority w:val="9"/>
    <w:rsid w:val="0024199E"/>
    <w:rPr>
      <w:rFonts w:ascii="Helvetica" w:eastAsia="Times New Roman" w:hAnsi="Helvetica" w:cs="Times New Roman"/>
      <w:b/>
      <w:bCs/>
      <w:color w:val="000000"/>
      <w:sz w:val="20"/>
      <w:szCs w:val="20"/>
    </w:rPr>
  </w:style>
  <w:style w:type="character" w:customStyle="1" w:styleId="Kop4Char">
    <w:name w:val="Kop 4 Char"/>
    <w:link w:val="Kop4"/>
    <w:uiPriority w:val="9"/>
    <w:rsid w:val="00DF232D"/>
    <w:rPr>
      <w:rFonts w:ascii="Helvetica" w:eastAsia="Times New Roman" w:hAnsi="Helvetica" w:cs="Times New Roman"/>
      <w:b/>
      <w:bCs/>
      <w:iCs/>
      <w:color w:val="595959"/>
      <w:sz w:val="16"/>
    </w:rPr>
  </w:style>
  <w:style w:type="character" w:customStyle="1" w:styleId="Kop5Char">
    <w:name w:val="Kop 5 Char"/>
    <w:link w:val="Kop5"/>
    <w:uiPriority w:val="9"/>
    <w:rsid w:val="0024199E"/>
    <w:rPr>
      <w:rFonts w:ascii="Helvetica" w:eastAsia="Times New Roman" w:hAnsi="Helvetica" w:cs="Times New Roman"/>
      <w:b/>
      <w:i/>
      <w:color w:val="000000"/>
      <w:sz w:val="16"/>
    </w:rPr>
  </w:style>
  <w:style w:type="character" w:customStyle="1" w:styleId="Kop6Char">
    <w:name w:val="Kop 6 Char"/>
    <w:link w:val="Kop6"/>
    <w:uiPriority w:val="9"/>
    <w:rsid w:val="00271A43"/>
    <w:rPr>
      <w:rFonts w:ascii="Helvetica" w:eastAsia="Times New Roman" w:hAnsi="Helvetica" w:cs="Times New Roman"/>
      <w:i/>
      <w:iCs/>
      <w:color w:val="000000"/>
      <w:sz w:val="16"/>
    </w:rPr>
  </w:style>
  <w:style w:type="table" w:styleId="Tabelraster">
    <w:name w:val="Table Grid"/>
    <w:basedOn w:val="Standaardtabel"/>
    <w:uiPriority w:val="59"/>
    <w:rsid w:val="009C7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5B5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voorblad_stageverslag_TI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2D79B-88E6-48F7-9EE1-E4D46EEA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voorblad_stageverslag_TIN.dot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Gees</dc:creator>
  <cp:keywords/>
  <cp:lastModifiedBy>Brent Gees</cp:lastModifiedBy>
  <cp:revision>3</cp:revision>
  <cp:lastPrinted>2015-05-29T00:31:00Z</cp:lastPrinted>
  <dcterms:created xsi:type="dcterms:W3CDTF">2015-05-28T20:07:00Z</dcterms:created>
  <dcterms:modified xsi:type="dcterms:W3CDTF">2015-05-29T00:52:00Z</dcterms:modified>
</cp:coreProperties>
</file>